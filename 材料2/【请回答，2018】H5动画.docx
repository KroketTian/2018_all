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【请回答，2018】</w:t>
      </w:r>
      <w:r>
        <w:rPr>
          <w:rFonts w:hint="eastAsia"/>
          <w:b/>
          <w:bCs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动画</w:t>
      </w:r>
    </w:p>
    <w:bookmarkEnd w:id="0"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望远镜逐渐放大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一只手把根深蒂固的黑苗拔起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土地向下移开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出现河流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两只手从屏幕左右侧平移进入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一只手将苹果递给另一只手</w:t>
      </w: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医生在台上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讲课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（画面从下往上渐出）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出现雨滴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市政搬树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供电维护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警察背学生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（Z字形从下往上出现）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淡入淡出出现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卧病在床的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戏剧老师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佛山医生救人</w:t>
      </w:r>
    </w:p>
    <w:p>
      <w:pPr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出现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何享健、杨国强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的榜单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接着榜单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慢慢缩小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变成手机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屏幕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手机屏上显示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下面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两则新闻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beforeAutospacing="0" w:after="210" w:afterAutospacing="0" w:line="21" w:lineRule="atLeast"/>
        <w:ind w:left="425" w:leftChars="0" w:hanging="425" w:firstLineChars="0"/>
        <w:rPr>
          <w:rFonts w:asciiTheme="minorHAnsi" w:hAnsiTheme="minorHAnsi" w:eastAsiaTheme="minorEastAsia" w:cstheme="minorBidi"/>
          <w:b w:val="0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eastAsiaTheme="minorEastAsia" w:cstheme="minorBidi"/>
          <w:b w:val="0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  <w:t>广东省首推居民身份电子凭证！住旅店不怕忘带身份证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beforeAutospacing="0" w:after="210" w:afterAutospacing="0" w:line="21" w:lineRule="atLeast"/>
        <w:ind w:left="425" w:leftChars="0" w:hanging="425" w:firstLineChars="0"/>
        <w:rPr>
          <w:rFonts w:asciiTheme="minorHAnsi" w:hAnsiTheme="minorHAnsi" w:eastAsiaTheme="minorEastAsia" w:cstheme="minorBidi"/>
          <w:b w:val="0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eastAsiaTheme="minorEastAsia" w:cstheme="minorBidi"/>
          <w:b w:val="0"/>
          <w:color w:val="000000" w:themeColor="text1"/>
          <w:kern w:val="2"/>
          <w:sz w:val="21"/>
          <w:szCs w:val="24"/>
          <w14:textFill>
            <w14:solidFill>
              <w14:schemeClr w14:val="tx1"/>
            </w14:solidFill>
          </w14:textFill>
        </w:rPr>
        <w:t>迁户计生审核取消！佛山这218事项取消或调整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手机平移出去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出现一环封路画面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广东佛山-北京南苑的飞机飞过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飞机从右下向左上飞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所到之处路面消失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云左右平移出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中间渐出龙舟队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在划龙舟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烟雾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出现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下面是爆破的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普君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市场（爆破声）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出现学校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学生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走出学校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学生拿书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书里出现半圆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半圆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往前转动</w:t>
      </w:r>
    </w:p>
    <w:p>
      <w:pPr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一次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出现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佛山大剧院、佛山国际体育文化演艺馆、顺德和园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半圆变成轨道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出现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港珠澳大桥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广深港高铁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出现脚印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电影节的镬耳屋元素和放映机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电影放映机声投影出文字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CE37DF"/>
    <w:multiLevelType w:val="singleLevel"/>
    <w:tmpl w:val="E2CE37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23B50"/>
    <w:rsid w:val="00115694"/>
    <w:rsid w:val="00396A84"/>
    <w:rsid w:val="005230B1"/>
    <w:rsid w:val="008C1748"/>
    <w:rsid w:val="009D0F98"/>
    <w:rsid w:val="00AC40F5"/>
    <w:rsid w:val="04523B50"/>
    <w:rsid w:val="15E675AB"/>
    <w:rsid w:val="17AD1354"/>
    <w:rsid w:val="3420798A"/>
    <w:rsid w:val="35DF435A"/>
    <w:rsid w:val="3F175E5C"/>
    <w:rsid w:val="5EAF150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8">
    <w:name w:val="页眉 Char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xxx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Company>China</Company>
  <Pages>4</Pages>
  <Words>226</Words>
  <Characters>1290</Characters>
  <Lines>10</Lines>
  <Paragraphs>3</Paragraphs>
  <TotalTime>2</TotalTime>
  <ScaleCrop>false</ScaleCrop>
  <LinksUpToDate>false</LinksUpToDate>
  <CharactersWithSpaces>1513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2018-11-29T09:44:00Z</dcterms:created>
  <dc:creator>木木大人</dc:creator>
  <cp:lastModifiedBy>木木大人</cp:lastModifiedBy>
  <dcterms:modified xsi:type="dcterms:W3CDTF">2018-12-10T09:23:12Z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