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【请回答，2018】</w:t>
      </w:r>
      <w:r>
        <w:rPr>
          <w:rFonts w:hint="eastAsia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动画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望远镜逐渐放大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一只手把根深蒂固的黑苗拔起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土地向下移开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出现河流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两只手从屏幕左右侧平移进入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一只手将苹果递给另一只手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医生在台上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讲课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（画面从下往上渐出）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出现雨滴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市政搬树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供电维护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警察背学生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（Z字形从下往上出现）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淡入淡出出现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卧病在床的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戏剧老师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佛山医生救人</w:t>
      </w:r>
    </w:p>
    <w:p>
      <w:pPr>
        <w:numPr>
          <w:ilvl w:val="0"/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有何享健、杨国强的榜单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接着榜单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慢慢缩小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变成手机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屏幕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手机屏上显示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下面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两则新闻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="210" w:afterAutospacing="0" w:line="21" w:lineRule="atLeast"/>
        <w:ind w:left="425" w:leftChars="0" w:hanging="425" w:firstLineChars="0"/>
        <w:rPr>
          <w:rFonts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广东省首推居民身份电子凭证！住旅店不怕忘带身份证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="210" w:afterAutospacing="0" w:line="21" w:lineRule="atLeast"/>
        <w:ind w:left="425" w:leftChars="0" w:hanging="425" w:firstLineChars="0"/>
        <w:rPr>
          <w:rFonts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迁户计生审核取消！佛山这218事项取消或调整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手机平移出去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出现一环封路画面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广东佛山-北京南苑的飞机飞过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飞机从右下向左上飞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所到之处路面消失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云左右平移出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中间渐出龙舟队在划龙舟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烟雾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下面是爆破的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普君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市场（爆破声）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出现学校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学生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走出学校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学生拿书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书里出现半圆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半圆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往前转动</w:t>
      </w:r>
    </w:p>
    <w:p>
      <w:pPr>
        <w:numPr>
          <w:ilvl w:val="0"/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一次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出现佛山大剧院、佛山国际体育文化演艺馆、顺德和园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半圆变成轨道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港珠澳大桥和广深港高铁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出现脚印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电影节的镬耳屋元素和放映机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电影放映机声投影出文字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CE37DF"/>
    <w:multiLevelType w:val="singleLevel"/>
    <w:tmpl w:val="E2CE37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23B50"/>
    <w:rsid w:val="00115694"/>
    <w:rsid w:val="00396A84"/>
    <w:rsid w:val="005230B1"/>
    <w:rsid w:val="008C1748"/>
    <w:rsid w:val="009D0F98"/>
    <w:rsid w:val="00AC40F5"/>
    <w:rsid w:val="04523B50"/>
    <w:rsid w:val="15E675AB"/>
    <w:rsid w:val="17AD1354"/>
    <w:rsid w:val="3420798A"/>
    <w:rsid w:val="35DF435A"/>
    <w:rsid w:val="3F175E5C"/>
    <w:rsid w:val="5EAF150A"/>
    <w:rsid w:val="6D535020"/>
    <w:rsid w:val="7618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xxx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China</Company>
  <Pages>4</Pages>
  <Words>226</Words>
  <Characters>1290</Characters>
  <Lines>10</Lines>
  <Paragraphs>3</Paragraphs>
  <TotalTime>2</TotalTime>
  <ScaleCrop>false</ScaleCrop>
  <LinksUpToDate>false</LinksUpToDate>
  <CharactersWithSpaces>1513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2018-11-29T09:44:00Z</dcterms:created>
  <dc:creator>木木大人</dc:creator>
  <cp:lastModifiedBy>zzzz</cp:lastModifiedBy>
  <dcterms:modified xsi:type="dcterms:W3CDTF">2018-12-11T08:20:53Z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